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46" w:rsidRDefault="00CF424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Документация к </w:t>
      </w:r>
      <w:r>
        <w:rPr>
          <w:rFonts w:ascii="Arial" w:hAnsi="Arial" w:cs="Arial"/>
          <w:sz w:val="48"/>
          <w:szCs w:val="48"/>
          <w:lang w:val="en-US"/>
        </w:rPr>
        <w:t xml:space="preserve">API </w:t>
      </w:r>
      <w:r>
        <w:rPr>
          <w:rFonts w:ascii="Arial" w:hAnsi="Arial" w:cs="Arial"/>
          <w:sz w:val="48"/>
          <w:szCs w:val="48"/>
        </w:rPr>
        <w:t>конвертера валют</w:t>
      </w:r>
    </w:p>
    <w:p w:rsidR="00CF4247" w:rsidRDefault="00CF4247">
      <w:pPr>
        <w:rPr>
          <w:rFonts w:ascii="Arial" w:hAnsi="Arial" w:cs="Arial"/>
          <w:sz w:val="48"/>
          <w:szCs w:val="48"/>
        </w:rPr>
      </w:pPr>
    </w:p>
    <w:p w:rsidR="001277AC" w:rsidRPr="001277AC" w:rsidRDefault="00CF4247" w:rsidP="001277AC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Основная информация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4247" w:rsidTr="00D53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4247" w:rsidRPr="00CF4247" w:rsidRDefault="00CF4247" w:rsidP="00CF4247">
            <w:pPr>
              <w:rPr>
                <w:rFonts w:ascii="Arial" w:hAnsi="Arial" w:cs="Arial"/>
                <w:sz w:val="28"/>
                <w:szCs w:val="28"/>
              </w:rPr>
            </w:pPr>
            <w:r w:rsidRPr="00CF424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:rsidR="00CF4247" w:rsidRPr="00CF4247" w:rsidRDefault="00CF4247" w:rsidP="00CF4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F4247">
              <w:rPr>
                <w:rFonts w:ascii="Arial" w:hAnsi="Arial" w:cs="Arial"/>
                <w:b w:val="0"/>
                <w:sz w:val="24"/>
                <w:szCs w:val="24"/>
              </w:rPr>
              <w:t>Ха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джимустафов Руслан</w:t>
            </w:r>
          </w:p>
        </w:tc>
      </w:tr>
      <w:tr w:rsidR="00CF4247" w:rsidTr="00D5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4247" w:rsidRPr="00CF4247" w:rsidRDefault="00CF4247" w:rsidP="00CF4247">
            <w:pPr>
              <w:rPr>
                <w:rFonts w:ascii="Arial" w:hAnsi="Arial" w:cs="Arial"/>
                <w:sz w:val="28"/>
                <w:szCs w:val="28"/>
              </w:rPr>
            </w:pPr>
            <w:r w:rsidRPr="00CF4247">
              <w:rPr>
                <w:rFonts w:ascii="Arial" w:hAnsi="Arial" w:cs="Arial"/>
                <w:sz w:val="28"/>
                <w:szCs w:val="28"/>
              </w:rPr>
              <w:t>Задача</w:t>
            </w:r>
          </w:p>
        </w:tc>
        <w:tc>
          <w:tcPr>
            <w:tcW w:w="4673" w:type="dxa"/>
          </w:tcPr>
          <w:p w:rsidR="00CF4247" w:rsidRPr="00CF4247" w:rsidRDefault="00CF4247" w:rsidP="00CF4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F4247">
              <w:rPr>
                <w:rFonts w:ascii="Arial" w:eastAsia="Times New Roman" w:hAnsi="Arial" w:cs="Arial"/>
                <w:color w:val="303233"/>
                <w:sz w:val="24"/>
                <w:szCs w:val="24"/>
                <w:lang w:eastAsia="ru-RU"/>
              </w:rPr>
              <w:t>Написать сервис "Конвертер валют" который работает по REST-API.</w:t>
            </w:r>
          </w:p>
        </w:tc>
      </w:tr>
      <w:tr w:rsidR="00CF4247" w:rsidTr="00D53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4247" w:rsidRPr="00CF4247" w:rsidRDefault="00CF4247" w:rsidP="00CF424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F4247">
              <w:rPr>
                <w:rFonts w:ascii="Arial" w:hAnsi="Arial" w:cs="Arial"/>
                <w:sz w:val="28"/>
                <w:szCs w:val="28"/>
              </w:rPr>
              <w:t>Бизнес-постановка</w:t>
            </w:r>
          </w:p>
        </w:tc>
        <w:tc>
          <w:tcPr>
            <w:tcW w:w="4673" w:type="dxa"/>
          </w:tcPr>
          <w:p w:rsidR="00EE1AEC" w:rsidRDefault="00CF4247" w:rsidP="00CF4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 xml:space="preserve">Написать сервис "Конвертер валют", который работает по REST-API. </w:t>
            </w:r>
          </w:p>
          <w:p w:rsidR="00EE1AEC" w:rsidRPr="00EE1AEC" w:rsidRDefault="00CF4247" w:rsidP="00CF4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>Пример</w:t>
            </w:r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EE1AEC">
              <w:rPr>
                <w:rFonts w:ascii="Arial" w:hAnsi="Arial" w:cs="Arial"/>
                <w:sz w:val="24"/>
                <w:szCs w:val="24"/>
              </w:rPr>
              <w:t>запроса</w:t>
            </w:r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>: GET /</w:t>
            </w:r>
            <w:proofErr w:type="spellStart"/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>api</w:t>
            </w:r>
            <w:proofErr w:type="spellEnd"/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proofErr w:type="gramStart"/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>rates?from</w:t>
            </w:r>
            <w:proofErr w:type="spellEnd"/>
            <w:proofErr w:type="gramEnd"/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>USD&amp;to</w:t>
            </w:r>
            <w:proofErr w:type="spellEnd"/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>RUB&amp;value</w:t>
            </w:r>
            <w:proofErr w:type="spellEnd"/>
            <w:r w:rsidRPr="00EE1AEC">
              <w:rPr>
                <w:rFonts w:ascii="Arial" w:hAnsi="Arial" w:cs="Arial"/>
                <w:sz w:val="24"/>
                <w:szCs w:val="24"/>
                <w:lang w:val="en-US"/>
              </w:rPr>
              <w:t xml:space="preserve">=1 </w:t>
            </w:r>
          </w:p>
          <w:p w:rsidR="00EE1AEC" w:rsidRDefault="00CF4247" w:rsidP="00EE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 xml:space="preserve">Ответ: </w:t>
            </w:r>
          </w:p>
          <w:p w:rsidR="00EE1AEC" w:rsidRDefault="00CF4247" w:rsidP="00EE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EE1AEC" w:rsidRDefault="00CF4247" w:rsidP="00EE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EE1AEC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EE1AEC">
              <w:rPr>
                <w:rFonts w:ascii="Arial" w:hAnsi="Arial" w:cs="Arial"/>
                <w:sz w:val="24"/>
                <w:szCs w:val="24"/>
              </w:rPr>
              <w:t>": 62.16</w:t>
            </w:r>
          </w:p>
          <w:p w:rsidR="00EE1AEC" w:rsidRDefault="00CF4247" w:rsidP="00EE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  <w:p w:rsidR="00EE1AEC" w:rsidRDefault="00CF4247" w:rsidP="00EE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 xml:space="preserve">Любой </w:t>
            </w:r>
            <w:proofErr w:type="spellStart"/>
            <w:r w:rsidRPr="00EE1AEC">
              <w:rPr>
                <w:rFonts w:ascii="Arial" w:hAnsi="Arial" w:cs="Arial"/>
                <w:sz w:val="24"/>
                <w:szCs w:val="24"/>
              </w:rPr>
              <w:t>фреймворк</w:t>
            </w:r>
            <w:proofErr w:type="spellEnd"/>
            <w:r w:rsidRPr="00EE1AEC">
              <w:rPr>
                <w:rFonts w:ascii="Arial" w:hAnsi="Arial" w:cs="Arial"/>
                <w:sz w:val="24"/>
                <w:szCs w:val="24"/>
              </w:rPr>
              <w:t xml:space="preserve"> в пределах </w:t>
            </w:r>
            <w:proofErr w:type="spellStart"/>
            <w:r w:rsidRPr="00EE1AEC">
              <w:rPr>
                <w:rFonts w:ascii="Arial" w:hAnsi="Arial" w:cs="Arial"/>
                <w:sz w:val="24"/>
                <w:szCs w:val="24"/>
              </w:rPr>
              <w:t>python</w:t>
            </w:r>
            <w:proofErr w:type="spellEnd"/>
            <w:r w:rsidRPr="00EE1AEC">
              <w:rPr>
                <w:rFonts w:ascii="Arial" w:hAnsi="Arial" w:cs="Arial"/>
                <w:sz w:val="24"/>
                <w:szCs w:val="24"/>
              </w:rPr>
              <w:t xml:space="preserve">. Данные о текущих курсах валют необходимо получать с внешнего сервиса. </w:t>
            </w:r>
          </w:p>
          <w:p w:rsidR="00CF4247" w:rsidRPr="00EE1AEC" w:rsidRDefault="00CF4247" w:rsidP="00EE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1AEC">
              <w:rPr>
                <w:rFonts w:ascii="Arial" w:hAnsi="Arial" w:cs="Arial"/>
                <w:sz w:val="24"/>
                <w:szCs w:val="24"/>
              </w:rPr>
              <w:t>Контейнерезация</w:t>
            </w:r>
            <w:proofErr w:type="spellEnd"/>
            <w:r w:rsidRPr="00EE1AEC">
              <w:rPr>
                <w:rFonts w:ascii="Arial" w:hAnsi="Arial" w:cs="Arial"/>
                <w:sz w:val="24"/>
                <w:szCs w:val="24"/>
              </w:rPr>
              <w:t>, документация, и прочее — приветствуется.</w:t>
            </w:r>
          </w:p>
        </w:tc>
      </w:tr>
      <w:tr w:rsidR="00CF4247" w:rsidTr="00D5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4247" w:rsidRPr="00CF4247" w:rsidRDefault="00CF4247" w:rsidP="00CF4247">
            <w:pPr>
              <w:rPr>
                <w:rFonts w:ascii="Arial" w:hAnsi="Arial" w:cs="Arial"/>
                <w:sz w:val="28"/>
                <w:szCs w:val="28"/>
              </w:rPr>
            </w:pPr>
            <w:r w:rsidRPr="00CF4247">
              <w:rPr>
                <w:rFonts w:ascii="Arial" w:hAnsi="Arial" w:cs="Arial"/>
                <w:sz w:val="28"/>
                <w:szCs w:val="28"/>
              </w:rPr>
              <w:t>Связанные документы</w:t>
            </w:r>
          </w:p>
        </w:tc>
        <w:tc>
          <w:tcPr>
            <w:tcW w:w="4673" w:type="dxa"/>
          </w:tcPr>
          <w:p w:rsidR="00CF4247" w:rsidRPr="00CF4247" w:rsidRDefault="00CF4247" w:rsidP="00CF4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F4247">
              <w:rPr>
                <w:rFonts w:ascii="Arial" w:hAnsi="Arial" w:cs="Arial"/>
                <w:sz w:val="24"/>
                <w:szCs w:val="24"/>
              </w:rPr>
              <w:t>Отсутствуют</w:t>
            </w:r>
          </w:p>
        </w:tc>
      </w:tr>
    </w:tbl>
    <w:p w:rsidR="00CF4247" w:rsidRDefault="00CF4247" w:rsidP="00CF4247">
      <w:pPr>
        <w:ind w:left="360"/>
        <w:rPr>
          <w:rFonts w:ascii="Arial" w:hAnsi="Arial" w:cs="Arial"/>
          <w:sz w:val="36"/>
          <w:szCs w:val="36"/>
        </w:rPr>
      </w:pPr>
    </w:p>
    <w:p w:rsidR="001277AC" w:rsidRDefault="001277AC" w:rsidP="00CF4247">
      <w:pPr>
        <w:ind w:left="360"/>
        <w:rPr>
          <w:rFonts w:ascii="Arial" w:hAnsi="Arial" w:cs="Arial"/>
          <w:sz w:val="36"/>
          <w:szCs w:val="36"/>
        </w:rPr>
      </w:pPr>
    </w:p>
    <w:p w:rsidR="001277AC" w:rsidRPr="001277AC" w:rsidRDefault="001277AC" w:rsidP="001277AC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CF4247">
        <w:rPr>
          <w:rFonts w:ascii="Arial" w:hAnsi="Arial" w:cs="Arial"/>
          <w:sz w:val="36"/>
          <w:szCs w:val="36"/>
        </w:rPr>
        <w:t>Пример запроса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879"/>
        <w:gridCol w:w="4466"/>
      </w:tblGrid>
      <w:tr w:rsidR="001277AC" w:rsidTr="00D53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277AC" w:rsidRPr="00D53895" w:rsidRDefault="001277AC" w:rsidP="00CF4247">
            <w:pPr>
              <w:rPr>
                <w:rFonts w:ascii="Arial" w:hAnsi="Arial" w:cs="Arial"/>
                <w:sz w:val="28"/>
                <w:szCs w:val="28"/>
              </w:rPr>
            </w:pPr>
            <w:r w:rsidRPr="00D53895">
              <w:rPr>
                <w:rFonts w:ascii="Arial" w:hAnsi="Arial" w:cs="Arial"/>
                <w:sz w:val="28"/>
                <w:szCs w:val="28"/>
              </w:rPr>
              <w:t>Запрос</w:t>
            </w:r>
          </w:p>
        </w:tc>
        <w:tc>
          <w:tcPr>
            <w:tcW w:w="4673" w:type="dxa"/>
          </w:tcPr>
          <w:p w:rsidR="001277AC" w:rsidRPr="00D53895" w:rsidRDefault="001277AC" w:rsidP="00CF4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53895">
              <w:rPr>
                <w:rFonts w:ascii="Arial" w:hAnsi="Arial" w:cs="Arial"/>
                <w:sz w:val="28"/>
                <w:szCs w:val="28"/>
              </w:rPr>
              <w:t>Ответ</w:t>
            </w:r>
          </w:p>
        </w:tc>
      </w:tr>
      <w:tr w:rsidR="001277AC" w:rsidTr="00D5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277AC" w:rsidRPr="001277AC" w:rsidRDefault="001277AC" w:rsidP="00CF4247">
            <w:pPr>
              <w:rPr>
                <w:rFonts w:ascii="Arial" w:hAnsi="Arial" w:cs="Arial"/>
                <w:b w:val="0"/>
                <w:sz w:val="36"/>
                <w:szCs w:val="36"/>
                <w:lang w:val="en-US"/>
              </w:rPr>
            </w:pPr>
            <w:r w:rsidRPr="001277AC">
              <w:rPr>
                <w:rFonts w:ascii="Arial" w:hAnsi="Arial" w:cs="Arial"/>
                <w:b w:val="0"/>
                <w:sz w:val="24"/>
                <w:szCs w:val="24"/>
                <w:u w:val="single"/>
                <w:lang w:val="en-US"/>
              </w:rPr>
              <w:t xml:space="preserve">GET </w:t>
            </w:r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/</w:t>
            </w:r>
            <w:proofErr w:type="spellStart"/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api</w:t>
            </w:r>
            <w:proofErr w:type="spellEnd"/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/</w:t>
            </w:r>
            <w:proofErr w:type="spellStart"/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rates?</w:t>
            </w:r>
            <w:r w:rsidR="00D53895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_</w:t>
            </w:r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from</w:t>
            </w:r>
            <w:proofErr w:type="spellEnd"/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=</w:t>
            </w:r>
            <w:proofErr w:type="spellStart"/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USD&amp;</w:t>
            </w:r>
            <w:r w:rsidR="00D53895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_</w:t>
            </w:r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to</w:t>
            </w:r>
            <w:proofErr w:type="spellEnd"/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=</w:t>
            </w:r>
            <w:proofErr w:type="spellStart"/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RUB&amp;</w:t>
            </w:r>
            <w:r w:rsidR="00D53895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_</w:t>
            </w:r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value</w:t>
            </w:r>
            <w:proofErr w:type="spellEnd"/>
            <w:r w:rsidRPr="001277AC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=1</w:t>
            </w:r>
          </w:p>
        </w:tc>
        <w:tc>
          <w:tcPr>
            <w:tcW w:w="4673" w:type="dxa"/>
          </w:tcPr>
          <w:p w:rsid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EE1AEC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EE1AEC">
              <w:rPr>
                <w:rFonts w:ascii="Arial" w:hAnsi="Arial" w:cs="Arial"/>
                <w:sz w:val="24"/>
                <w:szCs w:val="24"/>
              </w:rPr>
              <w:t>": 62.16</w:t>
            </w:r>
          </w:p>
          <w:p w:rsid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1AEC"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  <w:p w:rsidR="001277AC" w:rsidRDefault="001277AC" w:rsidP="00CF4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</w:tr>
    </w:tbl>
    <w:p w:rsidR="001277AC" w:rsidRDefault="001277AC" w:rsidP="00CF4247">
      <w:pPr>
        <w:rPr>
          <w:rFonts w:ascii="Arial" w:hAnsi="Arial" w:cs="Arial"/>
          <w:sz w:val="36"/>
          <w:szCs w:val="36"/>
          <w:lang w:val="en-US"/>
        </w:rPr>
      </w:pPr>
    </w:p>
    <w:p w:rsidR="00D53895" w:rsidRDefault="00D53895" w:rsidP="00CF4247">
      <w:pPr>
        <w:rPr>
          <w:rFonts w:ascii="Arial" w:hAnsi="Arial" w:cs="Arial"/>
          <w:sz w:val="36"/>
          <w:szCs w:val="36"/>
          <w:lang w:val="en-US"/>
        </w:rPr>
      </w:pPr>
    </w:p>
    <w:p w:rsidR="001277AC" w:rsidRDefault="001277AC" w:rsidP="001277AC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Входные параметры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549"/>
        <w:gridCol w:w="1331"/>
        <w:gridCol w:w="1074"/>
        <w:gridCol w:w="2044"/>
        <w:gridCol w:w="2861"/>
        <w:gridCol w:w="1486"/>
      </w:tblGrid>
      <w:tr w:rsidR="001277AC" w:rsidTr="00D53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277AC" w:rsidRPr="001277AC" w:rsidRDefault="001277AC" w:rsidP="001277A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277AC">
              <w:rPr>
                <w:rFonts w:ascii="Arial" w:hAnsi="Arial" w:cs="Arial"/>
                <w:b w:val="0"/>
                <w:sz w:val="24"/>
                <w:szCs w:val="24"/>
              </w:rPr>
              <w:t>№</w:t>
            </w:r>
          </w:p>
        </w:tc>
        <w:tc>
          <w:tcPr>
            <w:tcW w:w="1331" w:type="dxa"/>
          </w:tcPr>
          <w:p w:rsidR="001277AC" w:rsidRPr="001277AC" w:rsidRDefault="001277AC" w:rsidP="0012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77AC">
              <w:rPr>
                <w:rFonts w:ascii="Arial" w:hAnsi="Arial" w:cs="Arial"/>
                <w:b w:val="0"/>
                <w:sz w:val="24"/>
                <w:szCs w:val="24"/>
              </w:rPr>
              <w:t>Параметр</w:t>
            </w:r>
          </w:p>
        </w:tc>
        <w:tc>
          <w:tcPr>
            <w:tcW w:w="1079" w:type="dxa"/>
          </w:tcPr>
          <w:p w:rsidR="001277AC" w:rsidRPr="001277AC" w:rsidRDefault="001277AC" w:rsidP="0012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77AC">
              <w:rPr>
                <w:rFonts w:ascii="Arial" w:hAnsi="Arial" w:cs="Arial"/>
                <w:b w:val="0"/>
                <w:sz w:val="24"/>
                <w:szCs w:val="24"/>
              </w:rPr>
              <w:t>Тип данных</w:t>
            </w:r>
          </w:p>
        </w:tc>
        <w:tc>
          <w:tcPr>
            <w:tcW w:w="1843" w:type="dxa"/>
          </w:tcPr>
          <w:p w:rsidR="001277AC" w:rsidRPr="001277AC" w:rsidRDefault="001277AC" w:rsidP="0012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77AC">
              <w:rPr>
                <w:rFonts w:ascii="Arial" w:hAnsi="Arial" w:cs="Arial"/>
                <w:b w:val="0"/>
                <w:sz w:val="24"/>
                <w:szCs w:val="24"/>
              </w:rPr>
              <w:t>Обязательность</w:t>
            </w:r>
          </w:p>
        </w:tc>
        <w:tc>
          <w:tcPr>
            <w:tcW w:w="3017" w:type="dxa"/>
          </w:tcPr>
          <w:p w:rsidR="001277AC" w:rsidRPr="001277AC" w:rsidRDefault="001277AC" w:rsidP="0012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77AC">
              <w:rPr>
                <w:rFonts w:ascii="Arial" w:hAnsi="Arial" w:cs="Arial"/>
                <w:b w:val="0"/>
                <w:sz w:val="24"/>
                <w:szCs w:val="24"/>
              </w:rPr>
              <w:t>Описание</w:t>
            </w:r>
          </w:p>
        </w:tc>
        <w:tc>
          <w:tcPr>
            <w:tcW w:w="1513" w:type="dxa"/>
          </w:tcPr>
          <w:p w:rsidR="001277AC" w:rsidRPr="001277AC" w:rsidRDefault="001277AC" w:rsidP="00127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77AC">
              <w:rPr>
                <w:rFonts w:ascii="Arial" w:hAnsi="Arial" w:cs="Arial"/>
                <w:b w:val="0"/>
                <w:sz w:val="24"/>
                <w:szCs w:val="24"/>
              </w:rPr>
              <w:t>Варианты значений</w:t>
            </w:r>
          </w:p>
        </w:tc>
      </w:tr>
      <w:tr w:rsidR="00D53895" w:rsidTr="00D5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277AC" w:rsidRPr="001277AC" w:rsidRDefault="001277AC" w:rsidP="001277AC">
            <w:pPr>
              <w:rPr>
                <w:rFonts w:ascii="Arial" w:hAnsi="Arial" w:cs="Arial"/>
                <w:sz w:val="24"/>
                <w:szCs w:val="24"/>
              </w:rPr>
            </w:pPr>
            <w:r w:rsidRPr="001277A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1277AC" w:rsidRP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_from</w:t>
            </w:r>
          </w:p>
        </w:tc>
        <w:tc>
          <w:tcPr>
            <w:tcW w:w="1079" w:type="dxa"/>
          </w:tcPr>
          <w:p w:rsidR="001277AC" w:rsidRP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1843" w:type="dxa"/>
          </w:tcPr>
          <w:p w:rsidR="001277AC" w:rsidRP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  <w:tc>
          <w:tcPr>
            <w:tcW w:w="3017" w:type="dxa"/>
          </w:tcPr>
          <w:p w:rsidR="001277AC" w:rsidRPr="001277AC" w:rsidRDefault="00D53895" w:rsidP="0075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Общепринятый к</w:t>
            </w:r>
            <w:r w:rsidR="001277AC">
              <w:rPr>
                <w:rFonts w:ascii="Arial" w:hAnsi="Arial" w:cs="Arial"/>
                <w:sz w:val="24"/>
                <w:szCs w:val="24"/>
              </w:rPr>
              <w:t xml:space="preserve">од </w:t>
            </w:r>
            <w:r w:rsidR="00757A84">
              <w:rPr>
                <w:rFonts w:ascii="Arial" w:hAnsi="Arial" w:cs="Arial"/>
                <w:sz w:val="24"/>
                <w:szCs w:val="24"/>
              </w:rPr>
              <w:t>получаемой</w:t>
            </w:r>
            <w:r w:rsidR="00757A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77AC">
              <w:rPr>
                <w:rFonts w:ascii="Arial" w:hAnsi="Arial" w:cs="Arial"/>
                <w:sz w:val="24"/>
                <w:szCs w:val="24"/>
              </w:rPr>
              <w:t>валюты</w:t>
            </w:r>
          </w:p>
        </w:tc>
        <w:tc>
          <w:tcPr>
            <w:tcW w:w="1513" w:type="dxa"/>
          </w:tcPr>
          <w:p w:rsidR="00D53895" w:rsidRDefault="00D53895" w:rsidP="00D5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USD</w:t>
            </w:r>
          </w:p>
          <w:p w:rsidR="00D53895" w:rsidRDefault="00D53895" w:rsidP="00D5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RUB</w:t>
            </w:r>
          </w:p>
          <w:p w:rsidR="00D53895" w:rsidRDefault="00D53895" w:rsidP="00D5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GBP</w:t>
            </w:r>
          </w:p>
          <w:p w:rsidR="001277AC" w:rsidRPr="001277AC" w:rsidRDefault="00D53895" w:rsidP="00D5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JPY</w:t>
            </w:r>
          </w:p>
        </w:tc>
      </w:tr>
      <w:tr w:rsidR="001277AC" w:rsidTr="00D53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277AC" w:rsidRPr="001277AC" w:rsidRDefault="001277AC" w:rsidP="001277AC">
            <w:pPr>
              <w:rPr>
                <w:rFonts w:ascii="Arial" w:hAnsi="Arial" w:cs="Arial"/>
                <w:sz w:val="24"/>
                <w:szCs w:val="24"/>
              </w:rPr>
            </w:pPr>
            <w:r w:rsidRPr="001277AC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1" w:type="dxa"/>
          </w:tcPr>
          <w:p w:rsidR="001277AC" w:rsidRPr="001277AC" w:rsidRDefault="001277AC" w:rsidP="0012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_to</w:t>
            </w:r>
          </w:p>
        </w:tc>
        <w:tc>
          <w:tcPr>
            <w:tcW w:w="1079" w:type="dxa"/>
          </w:tcPr>
          <w:p w:rsidR="001277AC" w:rsidRPr="001277AC" w:rsidRDefault="001277AC" w:rsidP="0012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1843" w:type="dxa"/>
          </w:tcPr>
          <w:p w:rsidR="001277AC" w:rsidRPr="001277AC" w:rsidRDefault="001277AC" w:rsidP="0012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  <w:tc>
          <w:tcPr>
            <w:tcW w:w="3017" w:type="dxa"/>
          </w:tcPr>
          <w:p w:rsidR="001277AC" w:rsidRPr="001277AC" w:rsidRDefault="00D53895" w:rsidP="00757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Общепринятый</w:t>
            </w:r>
            <w:r>
              <w:rPr>
                <w:rFonts w:ascii="Arial" w:hAnsi="Arial" w:cs="Arial"/>
                <w:sz w:val="24"/>
                <w:szCs w:val="24"/>
              </w:rPr>
              <w:t xml:space="preserve"> к</w:t>
            </w:r>
            <w:r w:rsidR="001277AC">
              <w:rPr>
                <w:rFonts w:ascii="Arial" w:hAnsi="Arial" w:cs="Arial"/>
                <w:sz w:val="24"/>
                <w:szCs w:val="24"/>
              </w:rPr>
              <w:t xml:space="preserve">од </w:t>
            </w:r>
            <w:r w:rsidR="00757A84">
              <w:rPr>
                <w:rFonts w:ascii="Arial" w:hAnsi="Arial" w:cs="Arial"/>
                <w:sz w:val="24"/>
                <w:szCs w:val="24"/>
              </w:rPr>
              <w:t>изначальной</w:t>
            </w:r>
            <w:r w:rsidR="00757A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77AC">
              <w:rPr>
                <w:rFonts w:ascii="Arial" w:hAnsi="Arial" w:cs="Arial"/>
                <w:sz w:val="24"/>
                <w:szCs w:val="24"/>
              </w:rPr>
              <w:t>валюты</w:t>
            </w:r>
          </w:p>
        </w:tc>
        <w:tc>
          <w:tcPr>
            <w:tcW w:w="1513" w:type="dxa"/>
          </w:tcPr>
          <w:p w:rsidR="00D53895" w:rsidRDefault="00757A84" w:rsidP="0012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USD</w:t>
            </w:r>
          </w:p>
          <w:p w:rsidR="001277AC" w:rsidRDefault="00D53895" w:rsidP="0012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RUB</w:t>
            </w:r>
          </w:p>
          <w:p w:rsidR="00D53895" w:rsidRDefault="00D53895" w:rsidP="0012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GBP</w:t>
            </w:r>
          </w:p>
          <w:p w:rsidR="00D53895" w:rsidRPr="00757A84" w:rsidRDefault="00D53895" w:rsidP="00127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JPY</w:t>
            </w:r>
          </w:p>
        </w:tc>
      </w:tr>
      <w:tr w:rsidR="00D53895" w:rsidTr="00D5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277AC" w:rsidRPr="001277AC" w:rsidRDefault="001277AC" w:rsidP="001277AC">
            <w:pPr>
              <w:rPr>
                <w:rFonts w:ascii="Arial" w:hAnsi="Arial" w:cs="Arial"/>
                <w:sz w:val="24"/>
                <w:szCs w:val="24"/>
              </w:rPr>
            </w:pPr>
            <w:r w:rsidRPr="001277A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1277AC" w:rsidRP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_value</w:t>
            </w:r>
          </w:p>
        </w:tc>
        <w:tc>
          <w:tcPr>
            <w:tcW w:w="1079" w:type="dxa"/>
          </w:tcPr>
          <w:p w:rsidR="001277AC" w:rsidRP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1277AC" w:rsidRP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  <w:tc>
          <w:tcPr>
            <w:tcW w:w="3017" w:type="dxa"/>
          </w:tcPr>
          <w:p w:rsidR="001277AC" w:rsidRPr="001277AC" w:rsidRDefault="001277AC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Кол-во единиц </w:t>
            </w:r>
            <w:r w:rsidR="00757A84">
              <w:rPr>
                <w:rFonts w:ascii="Arial" w:hAnsi="Arial" w:cs="Arial"/>
                <w:sz w:val="24"/>
                <w:szCs w:val="24"/>
              </w:rPr>
              <w:t>изначальной валюты</w:t>
            </w:r>
          </w:p>
        </w:tc>
        <w:tc>
          <w:tcPr>
            <w:tcW w:w="1513" w:type="dxa"/>
          </w:tcPr>
          <w:p w:rsidR="001277AC" w:rsidRDefault="00757A84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757A84" w:rsidRDefault="00757A84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757A84" w:rsidRPr="001277AC" w:rsidRDefault="00757A84" w:rsidP="00127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</w:tbl>
    <w:p w:rsidR="001277AC" w:rsidRDefault="001277AC" w:rsidP="001277AC">
      <w:pPr>
        <w:rPr>
          <w:rFonts w:ascii="Arial" w:hAnsi="Arial" w:cs="Arial"/>
          <w:sz w:val="36"/>
          <w:szCs w:val="36"/>
        </w:rPr>
      </w:pPr>
    </w:p>
    <w:p w:rsidR="00D53895" w:rsidRPr="00D53895" w:rsidRDefault="00D53895" w:rsidP="00D53895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Коды ответов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3895" w:rsidTr="00D53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3895" w:rsidRPr="00D53895" w:rsidRDefault="00D53895" w:rsidP="00D53895">
            <w:pPr>
              <w:rPr>
                <w:rFonts w:ascii="Arial" w:hAnsi="Arial" w:cs="Arial"/>
                <w:sz w:val="28"/>
                <w:szCs w:val="28"/>
              </w:rPr>
            </w:pPr>
            <w:r w:rsidRPr="00D53895">
              <w:rPr>
                <w:rFonts w:ascii="Arial" w:hAnsi="Arial" w:cs="Arial"/>
                <w:sz w:val="28"/>
                <w:szCs w:val="28"/>
              </w:rPr>
              <w:t>Код</w:t>
            </w:r>
          </w:p>
        </w:tc>
        <w:tc>
          <w:tcPr>
            <w:tcW w:w="4673" w:type="dxa"/>
          </w:tcPr>
          <w:p w:rsidR="00D53895" w:rsidRPr="00D53895" w:rsidRDefault="00D53895" w:rsidP="00D5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D53895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D53895" w:rsidTr="00D5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3895" w:rsidRPr="00D53895" w:rsidRDefault="00D53895" w:rsidP="00D5389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200</w:t>
            </w:r>
          </w:p>
        </w:tc>
        <w:tc>
          <w:tcPr>
            <w:tcW w:w="4673" w:type="dxa"/>
          </w:tcPr>
          <w:p w:rsidR="00D53895" w:rsidRPr="00D53895" w:rsidRDefault="00D53895" w:rsidP="00D5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Запрос без ошибок</w:t>
            </w:r>
          </w:p>
        </w:tc>
      </w:tr>
      <w:tr w:rsidR="00D53895" w:rsidRPr="00D53895" w:rsidTr="00D53895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3895" w:rsidRPr="00D53895" w:rsidRDefault="00D53895" w:rsidP="00D5389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400</w:t>
            </w:r>
          </w:p>
        </w:tc>
        <w:tc>
          <w:tcPr>
            <w:tcW w:w="4673" w:type="dxa"/>
          </w:tcPr>
          <w:p w:rsidR="00D53895" w:rsidRPr="00D53895" w:rsidRDefault="00D53895" w:rsidP="00D5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Несуществующий код валюты (_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  <w:r w:rsidRPr="00D53895">
              <w:rPr>
                <w:rFonts w:ascii="Arial" w:hAnsi="Arial" w:cs="Arial"/>
                <w:sz w:val="24"/>
                <w:szCs w:val="24"/>
              </w:rPr>
              <w:t>, 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>) или</w:t>
            </w:r>
          </w:p>
          <w:p w:rsidR="00D53895" w:rsidRPr="00D53895" w:rsidRDefault="00D53895" w:rsidP="00D5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отрицательное значение кол-ва единиц</w:t>
            </w:r>
            <w:r w:rsidRPr="00D538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изначальной валюты</w:t>
            </w:r>
            <w:r w:rsidRPr="00D53895">
              <w:rPr>
                <w:rFonts w:ascii="Arial" w:hAnsi="Arial" w:cs="Arial"/>
                <w:sz w:val="24"/>
                <w:szCs w:val="24"/>
              </w:rPr>
              <w:t xml:space="preserve"> (_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value</w:t>
            </w:r>
            <w:r w:rsidRPr="00D5389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53895" w:rsidRPr="00594446" w:rsidTr="00D53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3895" w:rsidRDefault="00D53895" w:rsidP="00D5389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422</w:t>
            </w:r>
          </w:p>
        </w:tc>
        <w:tc>
          <w:tcPr>
            <w:tcW w:w="4673" w:type="dxa"/>
          </w:tcPr>
          <w:p w:rsidR="00D53895" w:rsidRPr="00594446" w:rsidRDefault="00594446" w:rsidP="00D5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Остальные непредусмотренные значения всех трёх полей</w:t>
            </w:r>
          </w:p>
        </w:tc>
      </w:tr>
    </w:tbl>
    <w:p w:rsidR="00D53895" w:rsidRDefault="00D53895" w:rsidP="00D53895">
      <w:pPr>
        <w:rPr>
          <w:rFonts w:ascii="Arial" w:hAnsi="Arial" w:cs="Arial"/>
          <w:sz w:val="36"/>
          <w:szCs w:val="36"/>
          <w:lang w:val="en-US"/>
        </w:rPr>
      </w:pPr>
    </w:p>
    <w:p w:rsidR="00594446" w:rsidRDefault="00594446" w:rsidP="00594446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Описание интеграции</w:t>
      </w:r>
    </w:p>
    <w:p w:rsidR="00594446" w:rsidRPr="00594446" w:rsidRDefault="00594446" w:rsidP="0059444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ru-RU"/>
        </w:rPr>
        <w:drawing>
          <wp:inline distT="0" distB="0" distL="0" distR="0">
            <wp:extent cx="5934075" cy="2543175"/>
            <wp:effectExtent l="0" t="0" r="9525" b="9525"/>
            <wp:docPr id="1" name="Рисунок 1" descr="C:\Users\r.khadzhimustafov\AppData\Local\Microsoft\Windows\INetCache\Content.Word\Untitl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.khadzhimustafov\AppData\Local\Microsoft\Windows\INetCache\Content.Word\Untitled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446" w:rsidRPr="00594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E77F6"/>
    <w:multiLevelType w:val="hybridMultilevel"/>
    <w:tmpl w:val="88C8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47"/>
    <w:rsid w:val="001277AC"/>
    <w:rsid w:val="00594446"/>
    <w:rsid w:val="00757A84"/>
    <w:rsid w:val="00A26646"/>
    <w:rsid w:val="00CF4247"/>
    <w:rsid w:val="00D53895"/>
    <w:rsid w:val="00EE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D968"/>
  <w15:chartTrackingRefBased/>
  <w15:docId w15:val="{D9394659-E13A-432C-8E2F-BAF739B9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247"/>
    <w:pPr>
      <w:ind w:left="720"/>
      <w:contextualSpacing/>
    </w:pPr>
  </w:style>
  <w:style w:type="table" w:styleId="a4">
    <w:name w:val="Table Grid"/>
    <w:basedOn w:val="a1"/>
    <w:uiPriority w:val="39"/>
    <w:rsid w:val="00CF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CF42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Grid Table 5 Dark Accent 3"/>
    <w:basedOn w:val="a1"/>
    <w:uiPriority w:val="50"/>
    <w:rsid w:val="00CF42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2">
    <w:name w:val="Plain Table 2"/>
    <w:basedOn w:val="a1"/>
    <w:uiPriority w:val="42"/>
    <w:rsid w:val="00CF4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CF42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rmal (Web)"/>
    <w:basedOn w:val="a"/>
    <w:uiPriority w:val="99"/>
    <w:semiHidden/>
    <w:unhideWhenUsed/>
    <w:rsid w:val="00CF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62">
    <w:name w:val="List Table 6 Colorful Accent 2"/>
    <w:basedOn w:val="a1"/>
    <w:uiPriority w:val="51"/>
    <w:rsid w:val="001277A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1">
    <w:name w:val="List Table 6 Colorful Accent 1"/>
    <w:basedOn w:val="a1"/>
    <w:uiPriority w:val="51"/>
    <w:rsid w:val="001277A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Grid Table Light"/>
    <w:basedOn w:val="a1"/>
    <w:uiPriority w:val="40"/>
    <w:rsid w:val="001277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D5389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D538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List Table 4"/>
    <w:basedOn w:val="a1"/>
    <w:uiPriority w:val="49"/>
    <w:rsid w:val="00D538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">
    <w:name w:val="List Table 2"/>
    <w:basedOn w:val="a1"/>
    <w:uiPriority w:val="47"/>
    <w:rsid w:val="00D538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E942EDE8.dotm</Template>
  <TotalTime>99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Хаджимустафов</dc:creator>
  <cp:keywords/>
  <dc:description/>
  <cp:lastModifiedBy>Руслан Хаджимустафов</cp:lastModifiedBy>
  <cp:revision>1</cp:revision>
  <dcterms:created xsi:type="dcterms:W3CDTF">2023-09-15T13:04:00Z</dcterms:created>
  <dcterms:modified xsi:type="dcterms:W3CDTF">2023-09-15T14:43:00Z</dcterms:modified>
</cp:coreProperties>
</file>